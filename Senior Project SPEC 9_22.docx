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85E" w:rsidRDefault="000E385E" w:rsidP="00C946B2">
      <w:pPr>
        <w:pStyle w:val="normal0"/>
      </w:pPr>
      <w:r>
        <w:t>Aaron Barbary, Alex Luongo, Daniel Wallace, Jordan Strong, Joshua Golding, Matthew Czech</w:t>
      </w:r>
    </w:p>
    <w:p w:rsidR="000E385E" w:rsidRDefault="000E385E">
      <w:pPr>
        <w:pStyle w:val="normal0"/>
      </w:pPr>
      <w:r>
        <w:t>Dr. Baliga</w:t>
      </w:r>
    </w:p>
    <w:p w:rsidR="000E385E" w:rsidRDefault="000E385E">
      <w:pPr>
        <w:pStyle w:val="normal0"/>
      </w:pPr>
      <w:r>
        <w:t>Senior Project</w:t>
      </w:r>
    </w:p>
    <w:p w:rsidR="000E385E" w:rsidRDefault="000E385E">
      <w:pPr>
        <w:pStyle w:val="normal0"/>
      </w:pPr>
      <w:r>
        <w:t>September 22 2017</w:t>
      </w:r>
    </w:p>
    <w:p w:rsidR="000E385E" w:rsidRDefault="000E385E">
      <w:pPr>
        <w:pStyle w:val="normal0"/>
      </w:pPr>
      <w:r>
        <w:t>Task Manager Software Project</w:t>
      </w:r>
    </w:p>
    <w:p w:rsidR="000E385E" w:rsidRPr="00E42CE9" w:rsidRDefault="000E385E">
      <w:pPr>
        <w:pStyle w:val="normal0"/>
      </w:pPr>
      <w:r>
        <w:t xml:space="preserve">GitHub: </w:t>
      </w:r>
      <w:r w:rsidRPr="00E42CE9">
        <w:t>https://github.com/mczechmczech/Senior-Project-Fall-2017</w:t>
      </w:r>
    </w:p>
    <w:p w:rsidR="000E385E" w:rsidRDefault="000E385E">
      <w:pPr>
        <w:pStyle w:val="normal0"/>
      </w:pPr>
    </w:p>
    <w:p w:rsidR="000E385E" w:rsidRDefault="000E385E" w:rsidP="00470E26">
      <w:pPr>
        <w:pStyle w:val="normal0"/>
        <w:spacing w:line="480" w:lineRule="auto"/>
        <w:jc w:val="center"/>
      </w:pPr>
      <w:r>
        <w:t>PROJECT DESCRIPTION</w:t>
      </w:r>
    </w:p>
    <w:p w:rsidR="000E385E" w:rsidRDefault="000E385E" w:rsidP="00470E26">
      <w:pPr>
        <w:pStyle w:val="normal0"/>
        <w:spacing w:line="480" w:lineRule="auto"/>
        <w:jc w:val="center"/>
      </w:pPr>
      <w:r>
        <w:tab/>
        <w:t>We are developing a server based task managing application in which businesses can use to manage projects via connections to a server that is running the software. A user will be required to log in to an account on the application before being allowed to access the system. A user should be able to delegate tasks over the server to another user. When the user receives a task, the user will be able to acknowledge the task and it will be added to their queue of tasks based on priority. A user should be able to also create tasks of their own as well. Upon completing a task, the task will automatically be moved into an archive folder for record keeping purposes. Tasks can be organized by their category, which can be specified by the user who sent the task to another user or by the user who received the task. Tasks will be able to be deleted, but a warning message will appear asking the user if they are sure they want to delete the tasks. Users who have delegated tasks will be able to view their delegated tasks as well as tasks they are trying to complete. Tasks will be able to be sorted by who sent them/who you sent tasks to. A user will be able to add notes to a task for record keeping purposes. A user can re-open a task after it has been completed. When a user delegates a task, there will be an option to assign the task to multiple users. If a task being created is complex and would require multiple tasks within it, a user will be able to create sub tasks for the parent task.</w:t>
      </w:r>
    </w:p>
    <w:p w:rsidR="000E385E" w:rsidRDefault="000E385E" w:rsidP="00E95417">
      <w:pPr>
        <w:pStyle w:val="normal0"/>
        <w:spacing w:line="480" w:lineRule="auto"/>
      </w:pPr>
    </w:p>
    <w:p w:rsidR="000E385E" w:rsidRDefault="000E385E" w:rsidP="00E95417">
      <w:pPr>
        <w:pStyle w:val="normal0"/>
        <w:spacing w:line="480" w:lineRule="auto"/>
        <w:jc w:val="center"/>
      </w:pPr>
      <w:r>
        <w:t>GOALS OF PROJECT</w:t>
      </w:r>
    </w:p>
    <w:p w:rsidR="000E385E" w:rsidRDefault="000E385E" w:rsidP="00813D95">
      <w:pPr>
        <w:pStyle w:val="normal0"/>
        <w:spacing w:line="480" w:lineRule="auto"/>
        <w:ind w:firstLine="720"/>
      </w:pPr>
      <w:r>
        <w:t>Upon completion of the project, users will be able to use the software to manage any and all tasks related to a business’s projects. Users will be able to receive and assign tasks to other users based upon their user status assigned to their account. Users will be able to mark a task or sub task as completed once the requirements have been fulfilled. A user will be able to search through previous tasks and sub tasks for specific information regarding the task or to view the progress on a specific task or sub task.</w:t>
      </w:r>
    </w:p>
    <w:p w:rsidR="000E385E" w:rsidRDefault="000E385E">
      <w:pPr>
        <w:pStyle w:val="normal0"/>
        <w:spacing w:line="480" w:lineRule="auto"/>
        <w:ind w:firstLine="720"/>
      </w:pPr>
    </w:p>
    <w:p w:rsidR="000E385E" w:rsidRDefault="000E385E">
      <w:pPr>
        <w:pStyle w:val="normal0"/>
        <w:spacing w:line="480" w:lineRule="auto"/>
        <w:jc w:val="center"/>
      </w:pPr>
      <w:r>
        <w:t>LANGUAGE SPECIFICATIONS</w:t>
      </w:r>
    </w:p>
    <w:p w:rsidR="000E385E" w:rsidRDefault="000E385E" w:rsidP="00E95417">
      <w:pPr>
        <w:pStyle w:val="normal0"/>
        <w:spacing w:line="480" w:lineRule="auto"/>
        <w:ind w:firstLine="720"/>
      </w:pPr>
      <w:r>
        <w:t>The software will primarily be coded using the Java object oriented language for the functions as well as the graphic user interface. A mySQL database will be implemented using mySQL queries to store and retrieve all entries into and from the task management software.</w:t>
      </w:r>
    </w:p>
    <w:p w:rsidR="000E385E" w:rsidRDefault="000E385E" w:rsidP="00E95417">
      <w:pPr>
        <w:pStyle w:val="normal0"/>
        <w:spacing w:line="480" w:lineRule="auto"/>
        <w:ind w:firstLine="720"/>
      </w:pPr>
    </w:p>
    <w:p w:rsidR="000E385E" w:rsidRDefault="000E385E">
      <w:pPr>
        <w:pStyle w:val="normal0"/>
        <w:spacing w:line="480" w:lineRule="auto"/>
        <w:jc w:val="center"/>
      </w:pPr>
      <w:r>
        <w:t>ASSORTED TECHNICAL FEATURES</w:t>
      </w:r>
    </w:p>
    <w:p w:rsidR="000E385E" w:rsidRDefault="000E385E">
      <w:pPr>
        <w:pStyle w:val="normal0"/>
        <w:spacing w:line="480" w:lineRule="auto"/>
        <w:ind w:firstLine="720"/>
      </w:pPr>
      <w:r>
        <w:t>User accounts will exist for an admin user and standard users. A user will be required to sign into an account before being granted access to the task management system. An admin user will have the capability to add or receive any task and assign any task to any existing user or users on the system. A standard user will have the capability to receive or request tasks as well as requesting that a different user takes responsibility for a specific task.</w:t>
      </w:r>
    </w:p>
    <w:p w:rsidR="000E385E" w:rsidRDefault="000E385E">
      <w:pPr>
        <w:pStyle w:val="normal0"/>
        <w:spacing w:line="480" w:lineRule="auto"/>
      </w:pPr>
    </w:p>
    <w:p w:rsidR="000E385E" w:rsidRDefault="000E385E">
      <w:pPr>
        <w:pStyle w:val="normal0"/>
        <w:spacing w:line="480" w:lineRule="auto"/>
        <w:ind w:firstLine="720"/>
      </w:pPr>
      <w:r>
        <w:t xml:space="preserve">The database will store all information in the system. Each </w:t>
      </w:r>
      <w:r w:rsidRPr="00813D95">
        <w:rPr>
          <w:bCs/>
        </w:rPr>
        <w:t>task</w:t>
      </w:r>
      <w:r>
        <w:rPr>
          <w:b/>
        </w:rPr>
        <w:t xml:space="preserve"> </w:t>
      </w:r>
      <w:r>
        <w:t xml:space="preserve">entry into the database will store information such as the date received, date due, user or users working on task, user who assigned task, description of task, a list of files relevant to task, notes for a task, and a list of changes to a task, and other relevant information to the task. Each </w:t>
      </w:r>
      <w:r w:rsidRPr="00813D95">
        <w:rPr>
          <w:bCs/>
        </w:rPr>
        <w:t>user</w:t>
      </w:r>
      <w:r>
        <w:rPr>
          <w:b/>
        </w:rPr>
        <w:t xml:space="preserve"> </w:t>
      </w:r>
      <w:r>
        <w:t xml:space="preserve">entry into the database will store information such as admin user or standard user and the name of the user. </w:t>
      </w:r>
    </w:p>
    <w:p w:rsidR="000E385E" w:rsidRDefault="000E385E" w:rsidP="00E95417">
      <w:pPr>
        <w:pStyle w:val="normal0"/>
        <w:spacing w:line="480" w:lineRule="auto"/>
        <w:ind w:firstLine="720"/>
      </w:pPr>
    </w:p>
    <w:p w:rsidR="000E385E" w:rsidRDefault="000E385E">
      <w:pPr>
        <w:pStyle w:val="normal0"/>
        <w:spacing w:line="480" w:lineRule="auto"/>
      </w:pPr>
    </w:p>
    <w:sectPr w:rsidR="000E385E" w:rsidSect="00A71C38">
      <w:pgSz w:w="12240" w:h="15840"/>
      <w:pgMar w:top="1440" w:right="1440" w:bottom="1440" w:left="1440" w:header="0" w:footer="720" w:gutter="0"/>
      <w:pgNumType w:start="1"/>
      <w:cols w:space="720"/>
      <w:rtlGutter/>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71C38"/>
    <w:rsid w:val="000E385E"/>
    <w:rsid w:val="00175C67"/>
    <w:rsid w:val="002849F4"/>
    <w:rsid w:val="004276A7"/>
    <w:rsid w:val="00470E26"/>
    <w:rsid w:val="00472910"/>
    <w:rsid w:val="005803ED"/>
    <w:rsid w:val="00642E6F"/>
    <w:rsid w:val="007173CC"/>
    <w:rsid w:val="00813D95"/>
    <w:rsid w:val="00A71C38"/>
    <w:rsid w:val="00B64637"/>
    <w:rsid w:val="00C946B2"/>
    <w:rsid w:val="00CC65AD"/>
    <w:rsid w:val="00E42CE9"/>
    <w:rsid w:val="00E9541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3ED"/>
    <w:pPr>
      <w:spacing w:line="276" w:lineRule="auto"/>
    </w:pPr>
    <w:rPr>
      <w:color w:val="000000"/>
    </w:rPr>
  </w:style>
  <w:style w:type="paragraph" w:styleId="Heading1">
    <w:name w:val="heading 1"/>
    <w:basedOn w:val="normal0"/>
    <w:next w:val="normal0"/>
    <w:link w:val="Heading1Char"/>
    <w:uiPriority w:val="99"/>
    <w:qFormat/>
    <w:rsid w:val="00A71C38"/>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A71C38"/>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A71C38"/>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A71C38"/>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A71C38"/>
    <w:pPr>
      <w:keepNext/>
      <w:keepLines/>
      <w:spacing w:before="240" w:after="80"/>
      <w:outlineLvl w:val="4"/>
    </w:pPr>
    <w:rPr>
      <w:color w:val="666666"/>
    </w:rPr>
  </w:style>
  <w:style w:type="paragraph" w:styleId="Heading6">
    <w:name w:val="heading 6"/>
    <w:basedOn w:val="normal0"/>
    <w:next w:val="normal0"/>
    <w:link w:val="Heading6Char"/>
    <w:uiPriority w:val="99"/>
    <w:qFormat/>
    <w:rsid w:val="00A71C38"/>
    <w:pPr>
      <w:keepNext/>
      <w:keepLines/>
      <w:spacing w:before="240" w:after="80"/>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semiHidden/>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9"/>
    <w:semiHidden/>
    <w:rPr>
      <w:rFonts w:ascii="Cambria" w:hAnsi="Cambria" w:cs="Times New Roman"/>
      <w:b/>
      <w:bCs/>
      <w:color w:val="000000"/>
      <w:sz w:val="26"/>
      <w:szCs w:val="26"/>
    </w:rPr>
  </w:style>
  <w:style w:type="character" w:customStyle="1" w:styleId="Heading4Char">
    <w:name w:val="Heading 4 Char"/>
    <w:basedOn w:val="DefaultParagraphFont"/>
    <w:link w:val="Heading4"/>
    <w:uiPriority w:val="99"/>
    <w:semiHidden/>
    <w:rPr>
      <w:rFonts w:ascii="Calibri" w:hAnsi="Calibri" w:cs="Times New Roman"/>
      <w:b/>
      <w:bCs/>
      <w:color w:val="000000"/>
      <w:sz w:val="28"/>
      <w:szCs w:val="28"/>
    </w:rPr>
  </w:style>
  <w:style w:type="character" w:customStyle="1" w:styleId="Heading5Char">
    <w:name w:val="Heading 5 Char"/>
    <w:basedOn w:val="DefaultParagraphFont"/>
    <w:link w:val="Heading5"/>
    <w:uiPriority w:val="99"/>
    <w:semiHidden/>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semiHidden/>
    <w:rPr>
      <w:rFonts w:ascii="Calibri" w:hAnsi="Calibri" w:cs="Times New Roman"/>
      <w:b/>
      <w:bCs/>
      <w:color w:val="000000"/>
    </w:rPr>
  </w:style>
  <w:style w:type="paragraph" w:customStyle="1" w:styleId="normal0">
    <w:name w:val="normal"/>
    <w:uiPriority w:val="99"/>
    <w:rsid w:val="00A71C38"/>
    <w:pPr>
      <w:spacing w:line="276" w:lineRule="auto"/>
    </w:pPr>
    <w:rPr>
      <w:color w:val="000000"/>
    </w:rPr>
  </w:style>
  <w:style w:type="paragraph" w:styleId="Title">
    <w:name w:val="Title"/>
    <w:basedOn w:val="normal0"/>
    <w:next w:val="normal0"/>
    <w:link w:val="TitleChar"/>
    <w:uiPriority w:val="99"/>
    <w:qFormat/>
    <w:rsid w:val="00A71C38"/>
    <w:pPr>
      <w:keepNext/>
      <w:keepLines/>
      <w:spacing w:after="60"/>
    </w:pPr>
    <w:rPr>
      <w:sz w:val="52"/>
      <w:szCs w:val="52"/>
    </w:rPr>
  </w:style>
  <w:style w:type="character" w:customStyle="1" w:styleId="TitleChar">
    <w:name w:val="Title Char"/>
    <w:basedOn w:val="DefaultParagraphFont"/>
    <w:link w:val="Title"/>
    <w:uiPriority w:val="99"/>
    <w:rPr>
      <w:rFonts w:ascii="Cambria" w:hAnsi="Cambria" w:cs="Times New Roman"/>
      <w:b/>
      <w:bCs/>
      <w:color w:val="000000"/>
      <w:kern w:val="28"/>
      <w:sz w:val="32"/>
      <w:szCs w:val="32"/>
    </w:rPr>
  </w:style>
  <w:style w:type="paragraph" w:styleId="Subtitle">
    <w:name w:val="Subtitle"/>
    <w:basedOn w:val="normal0"/>
    <w:next w:val="normal0"/>
    <w:link w:val="SubtitleChar"/>
    <w:uiPriority w:val="99"/>
    <w:qFormat/>
    <w:rsid w:val="00A71C38"/>
    <w:pPr>
      <w:keepNext/>
      <w:keepLines/>
      <w:spacing w:after="320"/>
    </w:pPr>
    <w:rPr>
      <w:color w:val="666666"/>
      <w:sz w:val="30"/>
      <w:szCs w:val="30"/>
    </w:rPr>
  </w:style>
  <w:style w:type="character" w:customStyle="1" w:styleId="SubtitleChar">
    <w:name w:val="Subtitle Char"/>
    <w:basedOn w:val="DefaultParagraphFont"/>
    <w:link w:val="Subtitle"/>
    <w:uiPriority w:val="99"/>
    <w:rPr>
      <w:rFonts w:ascii="Cambria" w:hAnsi="Cambria"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2</Pages>
  <Words>528</Words>
  <Characters>3014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Aaron Barbary, Alex Luongo, Daniel Wallace, Jordan Strong, Joshua Golding, Matthew Czech</dc:title>
  <dc:subject/>
  <dc:creator>Matt</dc:creator>
  <cp:keywords/>
  <dc:description/>
  <cp:lastModifiedBy>Matt</cp:lastModifiedBy>
  <cp:revision>3</cp:revision>
  <dcterms:created xsi:type="dcterms:W3CDTF">2017-09-22T23:46:00Z</dcterms:created>
  <dcterms:modified xsi:type="dcterms:W3CDTF">2017-09-22T23:47:00Z</dcterms:modified>
</cp:coreProperties>
</file>